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i/>
          <w:iCs/>
          <w:szCs w:val="28"/>
          <w:lang w:val="vi-VN" w:eastAsia="en-US"/>
        </w:rPr>
        <w:alias w:val="Tên Người nhận:"/>
        <w:tag w:val="Tên Người nhận:"/>
        <w:id w:val="329652792"/>
        <w:placeholder>
          <w:docPart w:val="2B60BA4599E54F2EAE00FA6060FD8E68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5AA8F191" w14:textId="28B1F618" w:rsidR="00FA1A80" w:rsidRPr="006A7BDA" w:rsidRDefault="006A7BDA" w:rsidP="006A7BDA">
          <w:pPr>
            <w:pStyle w:val="ach"/>
            <w:rPr>
              <w:lang w:val="vi-VN"/>
            </w:rPr>
          </w:pPr>
          <w:r>
            <w:rPr>
              <w:rFonts w:ascii="Times New Roman" w:eastAsia="Times New Roman" w:hAnsi="Times New Roman" w:cs="Times New Roman"/>
              <w:i/>
              <w:iCs/>
              <w:szCs w:val="28"/>
              <w:lang w:eastAsia="en-US"/>
            </w:rPr>
            <w:t>Tác</w:t>
          </w:r>
          <w:r w:rsidR="00FA1A80" w:rsidRPr="006A7BDA">
            <w:rPr>
              <w:rFonts w:ascii="Times New Roman" w:eastAsia="Times New Roman" w:hAnsi="Times New Roman" w:cs="Times New Roman"/>
              <w:i/>
              <w:iCs/>
              <w:szCs w:val="28"/>
              <w:lang w:val="vi-VN" w:eastAsia="en-US"/>
            </w:rPr>
            <w:t xml:space="preserve"> Giả</w:t>
          </w:r>
          <w:r>
            <w:rPr>
              <w:rFonts w:ascii="Times New Roman" w:eastAsia="Times New Roman" w:hAnsi="Times New Roman" w:cs="Times New Roman"/>
              <w:i/>
              <w:iCs/>
              <w:szCs w:val="28"/>
              <w:lang w:eastAsia="en-US"/>
            </w:rPr>
            <w:t>: Thạch Quỳ</w:t>
          </w:r>
          <w:r w:rsidR="00FA1A80" w:rsidRPr="006A7BDA">
            <w:rPr>
              <w:rFonts w:ascii="Times New Roman" w:eastAsia="Times New Roman" w:hAnsi="Times New Roman" w:cs="Times New Roman"/>
              <w:i/>
              <w:iCs/>
              <w:szCs w:val="28"/>
              <w:lang w:val="vi-VN" w:eastAsia="en-US"/>
            </w:rPr>
            <w:br/>
          </w:r>
        </w:p>
      </w:sdtContent>
    </w:sdt>
    <w:p w14:paraId="3A5A25D0" w14:textId="77777777" w:rsidR="006A7BDA" w:rsidRPr="006A7BDA" w:rsidRDefault="006A7BDA" w:rsidP="006A7BDA">
      <w:pPr>
        <w:pStyle w:val="NormalWeb"/>
        <w:jc w:val="center"/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</w:pPr>
      <w:r w:rsidRPr="006A7BDA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V</w:t>
      </w:r>
      <w:r w:rsidRPr="006A7BDA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ớ</w:t>
      </w:r>
      <w:r w:rsidRPr="006A7BDA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i con</w:t>
      </w:r>
    </w:p>
    <w:p w14:paraId="430F771C" w14:textId="51727F05" w:rsidR="00FA1A80" w:rsidRPr="009C412E" w:rsidRDefault="006A7BDA" w:rsidP="006A7BDA">
      <w:pPr>
        <w:pStyle w:val="NormalWeb"/>
        <w:shd w:val="clear" w:color="auto" w:fill="FCFCFC"/>
        <w:spacing w:after="135"/>
        <w:jc w:val="center"/>
        <w:rPr>
          <w:i/>
          <w:iCs/>
          <w:color w:val="00264D"/>
          <w:sz w:val="28"/>
          <w:szCs w:val="28"/>
        </w:rPr>
      </w:pPr>
      <w:r w:rsidRPr="009C412E">
        <w:rPr>
          <w:i/>
          <w:iCs/>
          <w:color w:val="00264D"/>
          <w:sz w:val="28"/>
          <w:szCs w:val="28"/>
        </w:rPr>
        <w:t>Con ơi con thức dậy giữa ngày thường</w:t>
      </w:r>
      <w:r w:rsidRPr="009C412E">
        <w:rPr>
          <w:i/>
          <w:iCs/>
          <w:color w:val="00264D"/>
          <w:sz w:val="28"/>
          <w:szCs w:val="28"/>
        </w:rPr>
        <w:br/>
        <w:t>Nghe chim hót đừng nghe mê mải quá</w:t>
      </w:r>
      <w:r w:rsidRPr="009C412E">
        <w:rPr>
          <w:i/>
          <w:iCs/>
          <w:color w:val="00264D"/>
          <w:sz w:val="28"/>
          <w:szCs w:val="28"/>
        </w:rPr>
        <w:br/>
        <w:t>Qua đường đất đến con đường sỏi đá</w:t>
      </w:r>
      <w:r w:rsidRPr="009C412E">
        <w:rPr>
          <w:i/>
          <w:iCs/>
          <w:color w:val="00264D"/>
          <w:sz w:val="28"/>
          <w:szCs w:val="28"/>
        </w:rPr>
        <w:br/>
        <w:t>Cha e con đến lớp muộn giờ.</w:t>
      </w:r>
      <w:r w:rsidRPr="009C412E">
        <w:rPr>
          <w:i/>
          <w:iCs/>
          <w:color w:val="00264D"/>
          <w:sz w:val="28"/>
          <w:szCs w:val="28"/>
        </w:rPr>
        <w:br/>
      </w:r>
      <w:r w:rsidRPr="009C412E">
        <w:rPr>
          <w:i/>
          <w:iCs/>
          <w:color w:val="00264D"/>
          <w:sz w:val="28"/>
          <w:szCs w:val="28"/>
        </w:rPr>
        <w:br/>
        <w:t>Con ơi con nàng Bạch Tuyết trong mơ</w:t>
      </w:r>
      <w:r w:rsidRPr="009C412E">
        <w:rPr>
          <w:i/>
          <w:iCs/>
          <w:color w:val="00264D"/>
          <w:sz w:val="28"/>
          <w:szCs w:val="28"/>
        </w:rPr>
        <w:br/>
        <w:t>Không thể nào yêu con thay mẹ được</w:t>
      </w:r>
      <w:r w:rsidRPr="009C412E">
        <w:rPr>
          <w:i/>
          <w:iCs/>
          <w:color w:val="00264D"/>
          <w:sz w:val="28"/>
          <w:szCs w:val="28"/>
        </w:rPr>
        <w:br/>
        <w:t>Và vì thế, nếu khuy áo con bị đứt</w:t>
      </w:r>
      <w:r w:rsidRPr="009C412E">
        <w:rPr>
          <w:i/>
          <w:iCs/>
          <w:color w:val="00264D"/>
          <w:sz w:val="28"/>
          <w:szCs w:val="28"/>
        </w:rPr>
        <w:br/>
        <w:t>Thì nói lên để mẹ khâu cho.</w:t>
      </w:r>
      <w:r w:rsidRPr="009C412E">
        <w:rPr>
          <w:i/>
          <w:iCs/>
          <w:color w:val="00264D"/>
          <w:sz w:val="28"/>
          <w:szCs w:val="28"/>
        </w:rPr>
        <w:br/>
      </w:r>
      <w:r w:rsidRPr="009C412E">
        <w:rPr>
          <w:i/>
          <w:iCs/>
          <w:color w:val="00264D"/>
          <w:sz w:val="28"/>
          <w:szCs w:val="28"/>
        </w:rPr>
        <w:br/>
        <w:t>Và con ơi trên ấy ngân hà</w:t>
      </w:r>
      <w:r w:rsidRPr="009C412E">
        <w:rPr>
          <w:i/>
          <w:iCs/>
          <w:color w:val="00264D"/>
          <w:sz w:val="28"/>
          <w:szCs w:val="28"/>
        </w:rPr>
        <w:br/>
        <w:t>Có thể rồi con sẽ lên đến được</w:t>
      </w:r>
      <w:r w:rsidRPr="009C412E">
        <w:rPr>
          <w:i/>
          <w:iCs/>
          <w:color w:val="00264D"/>
          <w:sz w:val="28"/>
          <w:szCs w:val="28"/>
        </w:rPr>
        <w:br/>
        <w:t>Nhưng đêm nay thì con cần phải học</w:t>
      </w:r>
      <w:r w:rsidRPr="009C412E">
        <w:rPr>
          <w:i/>
          <w:iCs/>
          <w:color w:val="00264D"/>
          <w:sz w:val="28"/>
          <w:szCs w:val="28"/>
        </w:rPr>
        <w:br/>
        <w:t>Bốn phép tính cộng trừ hay đọc một trang thơ.</w:t>
      </w:r>
      <w:r w:rsidRPr="009C412E">
        <w:rPr>
          <w:i/>
          <w:iCs/>
          <w:color w:val="00264D"/>
          <w:sz w:val="28"/>
          <w:szCs w:val="28"/>
        </w:rPr>
        <w:br/>
      </w:r>
      <w:r w:rsidRPr="009C412E">
        <w:rPr>
          <w:i/>
          <w:iCs/>
          <w:color w:val="00264D"/>
          <w:sz w:val="28"/>
          <w:szCs w:val="28"/>
        </w:rPr>
        <w:br/>
        <w:t>Con ơi con, nếu thầy giáo dạy con</w:t>
      </w:r>
      <w:r w:rsidRPr="009C412E">
        <w:rPr>
          <w:i/>
          <w:iCs/>
          <w:color w:val="00264D"/>
          <w:sz w:val="28"/>
          <w:szCs w:val="28"/>
        </w:rPr>
        <w:br/>
        <w:t>Có ánh sáng bảy màu trong ánh sáng</w:t>
      </w:r>
      <w:r w:rsidRPr="009C412E">
        <w:rPr>
          <w:i/>
          <w:iCs/>
          <w:color w:val="00264D"/>
          <w:sz w:val="28"/>
          <w:szCs w:val="28"/>
        </w:rPr>
        <w:br/>
        <w:t>Thì con hỡi hãy khêu cho rạng</w:t>
      </w:r>
      <w:r w:rsidRPr="009C412E">
        <w:rPr>
          <w:i/>
          <w:iCs/>
          <w:color w:val="00264D"/>
          <w:sz w:val="28"/>
          <w:szCs w:val="28"/>
        </w:rPr>
        <w:br/>
        <w:t>Ngọn bấc đèn con hãy vặn lên to.</w:t>
      </w:r>
      <w:r w:rsidRPr="009C412E">
        <w:rPr>
          <w:i/>
          <w:iCs/>
          <w:color w:val="00264D"/>
          <w:sz w:val="28"/>
          <w:szCs w:val="28"/>
        </w:rPr>
        <w:br/>
      </w:r>
      <w:r w:rsidRPr="009C412E">
        <w:rPr>
          <w:i/>
          <w:iCs/>
          <w:color w:val="00264D"/>
          <w:sz w:val="28"/>
          <w:szCs w:val="28"/>
        </w:rPr>
        <w:br/>
        <w:t>Con ơi con, trái đất thì tròn</w:t>
      </w:r>
      <w:r w:rsidRPr="009C412E">
        <w:rPr>
          <w:i/>
          <w:iCs/>
          <w:color w:val="00264D"/>
          <w:sz w:val="28"/>
          <w:szCs w:val="28"/>
        </w:rPr>
        <w:br/>
        <w:t>Mặt trăng sáng cũng tròn như đĩa mật</w:t>
      </w:r>
      <w:r w:rsidRPr="009C412E">
        <w:rPr>
          <w:i/>
          <w:iCs/>
          <w:color w:val="00264D"/>
          <w:sz w:val="28"/>
          <w:szCs w:val="28"/>
        </w:rPr>
        <w:br/>
        <w:t>Tất cả đấy đều là sự thật</w:t>
      </w:r>
      <w:r w:rsidRPr="009C412E">
        <w:rPr>
          <w:i/>
          <w:iCs/>
          <w:color w:val="00264D"/>
          <w:sz w:val="28"/>
          <w:szCs w:val="28"/>
        </w:rPr>
        <w:br/>
        <w:t>Nhưng cái bánh đa tròn, điều đó thật hơn!</w:t>
      </w:r>
      <w:r w:rsidRPr="009C412E">
        <w:rPr>
          <w:i/>
          <w:iCs/>
          <w:color w:val="00264D"/>
          <w:sz w:val="28"/>
          <w:szCs w:val="28"/>
        </w:rPr>
        <w:br/>
      </w:r>
      <w:r w:rsidRPr="009C412E">
        <w:rPr>
          <w:i/>
          <w:iCs/>
          <w:color w:val="00264D"/>
          <w:sz w:val="28"/>
          <w:szCs w:val="28"/>
        </w:rPr>
        <w:br/>
        <w:t>Mẹ hát lời cây lúa để ru con</w:t>
      </w:r>
      <w:r w:rsidRPr="009C412E">
        <w:rPr>
          <w:i/>
          <w:iCs/>
          <w:color w:val="00264D"/>
          <w:sz w:val="28"/>
          <w:szCs w:val="28"/>
        </w:rPr>
        <w:br/>
        <w:t>Cha cày đất để làm nên hạt gạo</w:t>
      </w:r>
      <w:r w:rsidRPr="009C412E">
        <w:rPr>
          <w:i/>
          <w:iCs/>
          <w:color w:val="00264D"/>
          <w:sz w:val="28"/>
          <w:szCs w:val="28"/>
        </w:rPr>
        <w:br/>
        <w:t>Chú bộ đội ngồi trên mâm pháo</w:t>
      </w:r>
      <w:r w:rsidRPr="009C412E">
        <w:rPr>
          <w:i/>
          <w:iCs/>
          <w:color w:val="00264D"/>
          <w:sz w:val="28"/>
          <w:szCs w:val="28"/>
        </w:rPr>
        <w:br/>
        <w:t>Bác công nhân quai búa, quạt lò.</w:t>
      </w:r>
      <w:r w:rsidRPr="009C412E">
        <w:rPr>
          <w:i/>
          <w:iCs/>
          <w:color w:val="00264D"/>
          <w:sz w:val="28"/>
          <w:szCs w:val="28"/>
        </w:rPr>
        <w:br/>
      </w:r>
      <w:r w:rsidRPr="009C412E">
        <w:rPr>
          <w:i/>
          <w:iCs/>
          <w:color w:val="00264D"/>
          <w:sz w:val="28"/>
          <w:szCs w:val="28"/>
        </w:rPr>
        <w:br/>
        <w:t>Vì thế nên, lời cha dặn dò</w:t>
      </w:r>
      <w:r w:rsidRPr="009C412E">
        <w:rPr>
          <w:i/>
          <w:iCs/>
          <w:color w:val="00264D"/>
          <w:sz w:val="28"/>
          <w:szCs w:val="28"/>
        </w:rPr>
        <w:br/>
        <w:t>Cũng chưa hẳn đã là điều đúng nhất</w:t>
      </w:r>
      <w:r w:rsidRPr="009C412E">
        <w:rPr>
          <w:i/>
          <w:iCs/>
          <w:color w:val="00264D"/>
          <w:sz w:val="28"/>
          <w:szCs w:val="28"/>
        </w:rPr>
        <w:br/>
        <w:t>Cha mong con lớn lên chân thật</w:t>
      </w:r>
      <w:r w:rsidRPr="009C412E">
        <w:rPr>
          <w:i/>
          <w:iCs/>
          <w:color w:val="00264D"/>
          <w:sz w:val="28"/>
          <w:szCs w:val="28"/>
        </w:rPr>
        <w:br/>
        <w:t>Yêu mọi người như cha đã yêu con.</w:t>
      </w:r>
    </w:p>
    <w:sectPr w:rsidR="00FA1A80" w:rsidRPr="009C412E" w:rsidSect="00BB6EF0">
      <w:headerReference w:type="default" r:id="rId12"/>
      <w:headerReference w:type="first" r:id="rId13"/>
      <w:pgSz w:w="11906" w:h="16838" w:code="9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34A07" w14:textId="77777777" w:rsidR="00A62452" w:rsidRDefault="00A62452" w:rsidP="000F0891">
      <w:r>
        <w:separator/>
      </w:r>
    </w:p>
  </w:endnote>
  <w:endnote w:type="continuationSeparator" w:id="0">
    <w:p w14:paraId="252935A2" w14:textId="77777777" w:rsidR="00A62452" w:rsidRDefault="00A62452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FA907" w14:textId="77777777" w:rsidR="00A62452" w:rsidRDefault="00A62452" w:rsidP="000F0891">
      <w:r>
        <w:separator/>
      </w:r>
    </w:p>
  </w:footnote>
  <w:footnote w:type="continuationSeparator" w:id="0">
    <w:p w14:paraId="4FD1789A" w14:textId="77777777" w:rsidR="00A62452" w:rsidRDefault="00A62452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32AF" w14:textId="77777777" w:rsidR="004A5515" w:rsidRPr="00A65F0C" w:rsidRDefault="004A5515">
    <w:pPr>
      <w:pStyle w:val="Header"/>
      <w:rPr>
        <w:lang w:val="vi-VN"/>
      </w:rPr>
    </w:pP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34E5152" wp14:editId="0E92768E">
              <wp:simplePos x="0" y="0"/>
              <wp:positionH relativeFrom="column">
                <wp:posOffset>-1763395</wp:posOffset>
              </wp:positionH>
              <wp:positionV relativeFrom="paragraph">
                <wp:posOffset>-734466</wp:posOffset>
              </wp:positionV>
              <wp:extent cx="9509760" cy="11430000"/>
              <wp:effectExtent l="0" t="0" r="0" b="0"/>
              <wp:wrapNone/>
              <wp:docPr id="1" name="Nhóm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9760" cy="11430000"/>
                        <a:chOff x="0" y="0"/>
                        <a:chExt cx="9792071" cy="10649609"/>
                      </a:xfrm>
                    </wpg:grpSpPr>
                    <wps:wsp>
                      <wps:cNvPr id="6" name="Hình chữ nhật 6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2" name="Hình tự do: Hình 1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ình tự do: Hình 1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6" name="Hình tự do: Hình 16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ình tự do: Hình 17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9" name="Hình tự do: Hình 1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ình tự do: Hình 20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1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22" name="Hình tự do: Hình 2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ình tự do: Hình 23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4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25" name="Hình tự do: Hình 2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Hình tự do: Hình 2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7" name="Đồ họa 3"/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Nhóm 2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29" name="Hình bầu dục 29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Hình bầu dục 30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Hình bầu dục 32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3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35" name="Hình tự do: Hình 3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ình tự do: Hình 3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Hình tự do 5"/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B208D" id="Nhóm 1" o:spid="_x0000_s1026" alt="&quot;&quot;" style="position:absolute;margin-left:-138.85pt;margin-top:-57.85pt;width:748.8pt;height:900pt;z-index:251673600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">
              <v:rect id="Hình chữ nhật 6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Hình tự do: Hình 12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4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Hình tự do: Hình 16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Hình tự do: Hình 1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0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Hình tự do: Hình 22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3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Hình tự do: Hình 25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6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óm 2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">
                <v:oval id="Hình bầu dục 29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" fillcolor="#f8943f [3209]" stroked="f" strokeweight="1pt">
                  <v:stroke joinstyle="miter"/>
                </v:oval>
                <v:oval id="Hình bầu dục 30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" fillcolor="#f0bb44 [3206]" stroked="f" strokeweight="1pt">
                  <v:stroke joinstyle="miter"/>
                </v:oval>
                <v:oval id="Hình bầu dục 32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Hình tự do: Hình 35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36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 w:rsidRPr="00A65F0C">
      <w:rPr>
        <w:noProof/>
        <w:lang w:val="vi-VN" w:bidi="vi-VN"/>
      </w:rPr>
      <w:drawing>
        <wp:anchor distT="0" distB="0" distL="114300" distR="114300" simplePos="0" relativeHeight="251674624" behindDoc="0" locked="0" layoutInCell="1" allowOverlap="1" wp14:anchorId="23DAEF2B" wp14:editId="21160656">
          <wp:simplePos x="0" y="0"/>
          <wp:positionH relativeFrom="column">
            <wp:posOffset>-996315</wp:posOffset>
          </wp:positionH>
          <wp:positionV relativeFrom="paragraph">
            <wp:posOffset>600075</wp:posOffset>
          </wp:positionV>
          <wp:extent cx="7963535" cy="712470"/>
          <wp:effectExtent l="38100" t="38100" r="37465" b="49530"/>
          <wp:wrapNone/>
          <wp:docPr id="62" name="Hình ảnh 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FDD02E" wp14:editId="782864BA">
              <wp:simplePos x="0" y="0"/>
              <wp:positionH relativeFrom="page">
                <wp:posOffset>-172085</wp:posOffset>
              </wp:positionH>
              <wp:positionV relativeFrom="page">
                <wp:posOffset>203200</wp:posOffset>
              </wp:positionV>
              <wp:extent cx="7661275" cy="1537335"/>
              <wp:effectExtent l="171450" t="19050" r="1905" b="99060"/>
              <wp:wrapNone/>
              <wp:docPr id="38" name="Nhóm 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275" cy="1537335"/>
                        <a:chOff x="0" y="0"/>
                        <a:chExt cx="7661582" cy="1537560"/>
                      </a:xfrm>
                    </wpg:grpSpPr>
                    <wpg:grpSp>
                      <wpg:cNvPr id="39" name="Nhóm 4"/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0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3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4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7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48" name="Hình bầu dục 48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Hình bầu dục 49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Hình bầu dục 55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Hình bầu dục 56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8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59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CB08F3" id="Nhóm 38" o:spid="_x0000_s1026" alt="&quot;&quot;" style="position:absolute;margin-left:-13.55pt;margin-top:16pt;width:603.25pt;height:121.05pt;z-index:251675648;mso-width-percent:990;mso-height-percent:160;mso-position-horizontal-relative:page;mso-position-vertical-relative:page;mso-width-percent:990;mso-height-percent:160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">
                <v:oval id="Hình bầu dục 48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" strokecolor="#526600" strokeweight=".83786mm">
                  <v:stroke joinstyle="miter"/>
                </v:oval>
                <v:oval id="Hình bầu dục 49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7l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bQH8P/l/gD5OwJAAD//wMAUEsBAi0AFAAGAAgAAAAhANvh9svuAAAAhQEAABMAAAAAAAAAAAAA&#10;AAAAAAAAAFtDb250ZW50X1R5cGVzXS54bWxQSwECLQAUAAYACAAAACEAWvQsW78AAAAVAQAACwAA&#10;AAAAAAAAAAAAAAAfAQAAX3JlbHMvLnJlbHNQSwECLQAUAAYACAAAACEAE3TO5cMAAADbAAAADwAA&#10;AAAAAAAAAAAAAAAHAgAAZHJzL2Rvd25yZXYueG1sUEsFBgAAAAADAAMAtwAAAPc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55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" strokecolor="#526600" strokeweight=".83786mm">
                  <v:stroke joinstyle="miter"/>
                </v:oval>
                <v:oval id="Hình bầu dục 56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xK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aRzuH6JP0Cu/gEAAP//AwBQSwECLQAUAAYACAAAACEA2+H2y+4AAACFAQAAEwAAAAAAAAAA&#10;AAAAAAAAAAAAW0NvbnRlbnRfVHlwZXNdLnhtbFBLAQItABQABgAIAAAAIQBa9CxbvwAAABUBAAAL&#10;AAAAAAAAAAAAAAAAAB8BAABfcmVscy8ucmVsc1BLAQItABQABgAIAAAAIQDnMsxKxQAAANsAAAAP&#10;AAAAAAAAAAAAAAAAAAcCAABkcnMvZG93bnJldi54bWxQSwUGAAAAAAMAAwC3AAAA+QIAAAAA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B6D9" w14:textId="77777777" w:rsidR="00435B80" w:rsidRDefault="00545EBA">
    <w:pPr>
      <w:pStyle w:val="Header"/>
    </w:pP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0AD229D" wp14:editId="4D15C25E">
              <wp:simplePos x="0" y="0"/>
              <wp:positionH relativeFrom="column">
                <wp:posOffset>-1770927</wp:posOffset>
              </wp:positionH>
              <wp:positionV relativeFrom="paragraph">
                <wp:posOffset>-711843</wp:posOffset>
              </wp:positionV>
              <wp:extent cx="9792071" cy="10649609"/>
              <wp:effectExtent l="0" t="0" r="0" b="9525"/>
              <wp:wrapNone/>
              <wp:docPr id="13" name="Nhóm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Hình chữ nhật 7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Hình tự do: Hình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Hình tự do: Hình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Hình tự do: Hình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Hình tự do: Hình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Hình tự do: Hình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Hình tự do: Hình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Hình tự do: Hình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Hình tự do: Hình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Hình tự do: Hình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Hình tự do: Hình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Đồ họa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Nhóm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Hình bầu dục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Hình bầu dục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Hình bầu dục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Hình tự do: Hình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Hình tự do: Hình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Hình tự do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28AF12EB" id="Nhóm 13" o:spid="_x0000_s1026" alt="&quot;&quot;" style="position:absolute;margin-left:-139.45pt;margin-top:-56.05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">
              <v:rect id="Hình chữ nhật 7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Hình tự do: Hình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Hình tự do: Hình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Hình tự do: Hình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Hình tự do: Hình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Hình tự do: Hình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óm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Hình bầu dục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Hình bầu dục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Hình bầu dục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Hình tự do: Hình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vi-VN" w:bidi="vi-VN"/>
      </w:rPr>
      <w:drawing>
        <wp:anchor distT="0" distB="0" distL="114300" distR="114300" simplePos="0" relativeHeight="251671039" behindDoc="0" locked="0" layoutInCell="1" allowOverlap="1" wp14:anchorId="56CE681D" wp14:editId="477D03D1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Hình ảnh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083641" wp14:editId="30162079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-151130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170815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Nhóm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Nhóm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Hình tự do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Hình tự do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Hình tự do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Hình bầu dục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Hình bầu dục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Hình bầu dục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Hình bầu dục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F2D23B" id="Nhóm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Hình bầu dục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Hình bầu dục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Hình bầu dục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rPr>
        <w:lang w:val="vi-VN" w:bidi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A808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C60C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CEA1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809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B48E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5AD4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858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021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22D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96CE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EB32BA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FC75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B25AA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C52B42"/>
    <w:multiLevelType w:val="multilevel"/>
    <w:tmpl w:val="38101482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1028439">
    <w:abstractNumId w:val="9"/>
  </w:num>
  <w:num w:numId="2" w16cid:durableId="1695888940">
    <w:abstractNumId w:val="9"/>
  </w:num>
  <w:num w:numId="3" w16cid:durableId="1739863957">
    <w:abstractNumId w:val="8"/>
  </w:num>
  <w:num w:numId="4" w16cid:durableId="1628662571">
    <w:abstractNumId w:val="8"/>
  </w:num>
  <w:num w:numId="5" w16cid:durableId="1992781581">
    <w:abstractNumId w:val="7"/>
  </w:num>
  <w:num w:numId="6" w16cid:durableId="954796994">
    <w:abstractNumId w:val="6"/>
  </w:num>
  <w:num w:numId="7" w16cid:durableId="2113696299">
    <w:abstractNumId w:val="5"/>
  </w:num>
  <w:num w:numId="8" w16cid:durableId="937832878">
    <w:abstractNumId w:val="4"/>
  </w:num>
  <w:num w:numId="9" w16cid:durableId="901451075">
    <w:abstractNumId w:val="3"/>
  </w:num>
  <w:num w:numId="10" w16cid:durableId="1386486758">
    <w:abstractNumId w:val="2"/>
  </w:num>
  <w:num w:numId="11" w16cid:durableId="827523813">
    <w:abstractNumId w:val="1"/>
  </w:num>
  <w:num w:numId="12" w16cid:durableId="1997875149">
    <w:abstractNumId w:val="0"/>
  </w:num>
  <w:num w:numId="13" w16cid:durableId="326322216">
    <w:abstractNumId w:val="14"/>
  </w:num>
  <w:num w:numId="14" w16cid:durableId="403335817">
    <w:abstractNumId w:val="16"/>
  </w:num>
  <w:num w:numId="15" w16cid:durableId="450171434">
    <w:abstractNumId w:val="15"/>
  </w:num>
  <w:num w:numId="16" w16cid:durableId="1346859741">
    <w:abstractNumId w:val="10"/>
  </w:num>
  <w:num w:numId="17" w16cid:durableId="331880811">
    <w:abstractNumId w:val="12"/>
  </w:num>
  <w:num w:numId="18" w16cid:durableId="477723416">
    <w:abstractNumId w:val="11"/>
  </w:num>
  <w:num w:numId="19" w16cid:durableId="133910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0"/>
    <w:rsid w:val="000235A7"/>
    <w:rsid w:val="00034202"/>
    <w:rsid w:val="00072A19"/>
    <w:rsid w:val="000D5AB1"/>
    <w:rsid w:val="000F0891"/>
    <w:rsid w:val="0010770A"/>
    <w:rsid w:val="00160F53"/>
    <w:rsid w:val="001A3D5B"/>
    <w:rsid w:val="001D038B"/>
    <w:rsid w:val="002045EB"/>
    <w:rsid w:val="002077FA"/>
    <w:rsid w:val="00224C37"/>
    <w:rsid w:val="00230943"/>
    <w:rsid w:val="00293B83"/>
    <w:rsid w:val="0029426E"/>
    <w:rsid w:val="002D4F11"/>
    <w:rsid w:val="002E6581"/>
    <w:rsid w:val="00302A2C"/>
    <w:rsid w:val="00304979"/>
    <w:rsid w:val="00311E90"/>
    <w:rsid w:val="00316F78"/>
    <w:rsid w:val="00342818"/>
    <w:rsid w:val="00381669"/>
    <w:rsid w:val="003D583E"/>
    <w:rsid w:val="003F26E1"/>
    <w:rsid w:val="0040185E"/>
    <w:rsid w:val="00435B80"/>
    <w:rsid w:val="004503F0"/>
    <w:rsid w:val="00450B43"/>
    <w:rsid w:val="00463D9F"/>
    <w:rsid w:val="004A5515"/>
    <w:rsid w:val="0051132C"/>
    <w:rsid w:val="0052105A"/>
    <w:rsid w:val="005423E8"/>
    <w:rsid w:val="00545EBA"/>
    <w:rsid w:val="00556EF2"/>
    <w:rsid w:val="00595ED0"/>
    <w:rsid w:val="005A3846"/>
    <w:rsid w:val="005F43DF"/>
    <w:rsid w:val="00615BB4"/>
    <w:rsid w:val="00622BAA"/>
    <w:rsid w:val="00673296"/>
    <w:rsid w:val="00673C35"/>
    <w:rsid w:val="0069687F"/>
    <w:rsid w:val="006A3CE7"/>
    <w:rsid w:val="006A7B9E"/>
    <w:rsid w:val="006A7BDA"/>
    <w:rsid w:val="006F1BBC"/>
    <w:rsid w:val="007068D5"/>
    <w:rsid w:val="0073517E"/>
    <w:rsid w:val="007458C7"/>
    <w:rsid w:val="0076387D"/>
    <w:rsid w:val="00881D05"/>
    <w:rsid w:val="00891B6D"/>
    <w:rsid w:val="008D7720"/>
    <w:rsid w:val="008F15C5"/>
    <w:rsid w:val="00900EB8"/>
    <w:rsid w:val="00916A25"/>
    <w:rsid w:val="00965D17"/>
    <w:rsid w:val="00970ED3"/>
    <w:rsid w:val="009A1C40"/>
    <w:rsid w:val="009C412E"/>
    <w:rsid w:val="009C45E5"/>
    <w:rsid w:val="00A27383"/>
    <w:rsid w:val="00A31C06"/>
    <w:rsid w:val="00A33F00"/>
    <w:rsid w:val="00A62452"/>
    <w:rsid w:val="00A65F0C"/>
    <w:rsid w:val="00A70E04"/>
    <w:rsid w:val="00A72FB5"/>
    <w:rsid w:val="00A736B0"/>
    <w:rsid w:val="00A75E0B"/>
    <w:rsid w:val="00A77F44"/>
    <w:rsid w:val="00A804FC"/>
    <w:rsid w:val="00B12EB2"/>
    <w:rsid w:val="00B434E0"/>
    <w:rsid w:val="00B70DD1"/>
    <w:rsid w:val="00B81E08"/>
    <w:rsid w:val="00B868B2"/>
    <w:rsid w:val="00BB6EF0"/>
    <w:rsid w:val="00C11864"/>
    <w:rsid w:val="00C42C2F"/>
    <w:rsid w:val="00C52CA7"/>
    <w:rsid w:val="00C645E3"/>
    <w:rsid w:val="00C73919"/>
    <w:rsid w:val="00C83E3C"/>
    <w:rsid w:val="00CC52C1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04268"/>
    <w:rsid w:val="00F252AD"/>
    <w:rsid w:val="00F84259"/>
    <w:rsid w:val="00FA1567"/>
    <w:rsid w:val="00F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0F15"/>
  <w15:chartTrackingRefBased/>
  <w15:docId w15:val="{858E77F8-1B58-49AC-A8D8-C1EAB26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vi-V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5F0C"/>
    <w:rPr>
      <w:rFonts w:ascii="Comic Sans MS" w:hAnsi="Comic Sans MS"/>
    </w:rPr>
  </w:style>
  <w:style w:type="paragraph" w:styleId="Heading1">
    <w:name w:val="heading 1"/>
    <w:basedOn w:val="Normal"/>
    <w:link w:val="Heading1Char"/>
    <w:uiPriority w:val="9"/>
    <w:qFormat/>
    <w:rsid w:val="00A65F0C"/>
    <w:pPr>
      <w:keepNext/>
      <w:keepLines/>
      <w:spacing w:before="40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F0C"/>
    <w:pPr>
      <w:keepNext/>
      <w:keepLines/>
      <w:spacing w:before="40" w:after="0"/>
      <w:outlineLvl w:val="1"/>
    </w:pPr>
    <w:rPr>
      <w:rFonts w:eastAsiaTheme="majorEastAsia" w:cstheme="majorBidi"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65F0C"/>
    <w:pPr>
      <w:keepNext/>
      <w:keepLines/>
      <w:spacing w:before="40" w:after="0"/>
      <w:outlineLvl w:val="2"/>
    </w:pPr>
    <w:rPr>
      <w:rFonts w:eastAsiaTheme="majorEastAsia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5F0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65F0C"/>
    <w:pPr>
      <w:keepNext/>
      <w:keepLines/>
      <w:spacing w:before="40" w:after="0"/>
      <w:outlineLvl w:val="4"/>
    </w:pPr>
    <w:rPr>
      <w:rFonts w:eastAsiaTheme="majorEastAsia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65F0C"/>
    <w:pPr>
      <w:keepNext/>
      <w:keepLines/>
      <w:spacing w:before="40" w:after="0"/>
      <w:outlineLvl w:val="5"/>
    </w:pPr>
    <w:rPr>
      <w:rFonts w:eastAsiaTheme="majorEastAsia" w:cstheme="majorBidi"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65F0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65F0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65F0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65F0C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A65F0C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ch"/>
    <w:link w:val="DateChar"/>
    <w:uiPriority w:val="2"/>
    <w:qFormat/>
    <w:rsid w:val="00A65F0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A65F0C"/>
    <w:rPr>
      <w:rFonts w:ascii="Comic Sans MS" w:hAnsi="Comic Sans MS"/>
      <w:b/>
      <w:bCs/>
      <w:color w:val="0D0D0D" w:themeColor="text1" w:themeTint="F2"/>
    </w:rPr>
  </w:style>
  <w:style w:type="paragraph" w:customStyle="1" w:styleId="ach">
    <w:name w:val="Địa chỉ"/>
    <w:basedOn w:val="Normal"/>
    <w:next w:val="Salutation"/>
    <w:uiPriority w:val="3"/>
    <w:qFormat/>
    <w:rsid w:val="00A65F0C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A65F0C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F0C"/>
    <w:rPr>
      <w:rFonts w:ascii="Comic Sans MS" w:eastAsiaTheme="minorEastAsia" w:hAnsi="Comic Sans MS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A65F0C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A65F0C"/>
    <w:rPr>
      <w:rFonts w:ascii="Comic Sans MS" w:hAnsi="Comic Sans MS"/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A65F0C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A65F0C"/>
    <w:rPr>
      <w:rFonts w:ascii="Comic Sans MS" w:hAnsi="Comic Sans MS"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A65F0C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A65F0C"/>
    <w:rPr>
      <w:rFonts w:ascii="Comic Sans MS" w:hAnsi="Comic Sans MS"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A65F0C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F0C"/>
    <w:rPr>
      <w:rFonts w:ascii="Comic Sans MS" w:eastAsiaTheme="minorEastAsia" w:hAnsi="Comic Sans M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F0C"/>
    <w:rPr>
      <w:rFonts w:ascii="Comic Sans MS" w:eastAsiaTheme="majorEastAsia" w:hAnsi="Comic Sans MS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A65F0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65F0C"/>
    <w:rPr>
      <w:rFonts w:ascii="Comic Sans MS" w:hAnsi="Comic Sans MS"/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5F0C"/>
    <w:rPr>
      <w:rFonts w:ascii="Comic Sans MS" w:eastAsiaTheme="minorEastAsia" w:hAnsi="Comic Sans MS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65F0C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65F0C"/>
    <w:rPr>
      <w:rFonts w:ascii="Comic Sans MS" w:hAnsi="Comic Sans MS"/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A65F0C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65F0C"/>
    <w:rPr>
      <w:rFonts w:ascii="Comic Sans MS" w:hAnsi="Comic Sans MS"/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5F0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5F0C"/>
    <w:rPr>
      <w:rFonts w:ascii="Comic Sans MS" w:hAnsi="Comic Sans MS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5F0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5F0C"/>
    <w:rPr>
      <w:rFonts w:ascii="Comic Sans MS" w:hAnsi="Comic Sans MS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5F0C"/>
    <w:rPr>
      <w:rFonts w:ascii="Comic Sans MS" w:hAnsi="Comic Sans MS"/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F0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F0C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5F0C"/>
    <w:rPr>
      <w:rFonts w:ascii="Comic Sans MS" w:hAnsi="Comic Sans MS"/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F0C"/>
    <w:rPr>
      <w:rFonts w:ascii="Comic Sans MS" w:eastAsiaTheme="majorEastAsia" w:hAnsi="Comic Sans MS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0C"/>
    <w:rPr>
      <w:rFonts w:ascii="Comic Sans MS" w:eastAsiaTheme="majorEastAsia" w:hAnsi="Comic Sans MS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0C"/>
    <w:rPr>
      <w:rFonts w:ascii="Comic Sans MS" w:eastAsiaTheme="majorEastAsia" w:hAnsi="Comic Sans MS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F0C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0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0C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F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F0C"/>
    <w:rPr>
      <w:rFonts w:ascii="Comic Sans MS" w:hAnsi="Comic Sans MS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F0C"/>
    <w:rPr>
      <w:rFonts w:ascii="Comic Sans MS" w:hAnsi="Comic Sans MS"/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F0C"/>
    <w:rPr>
      <w:rFonts w:ascii="Comic Sans MS" w:hAnsi="Comic Sans MS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65F0C"/>
    <w:pPr>
      <w:spacing w:after="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F0C"/>
    <w:rPr>
      <w:rFonts w:ascii="Comic Sans MS" w:hAnsi="Comic Sans MS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F0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F0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65F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5F0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5F0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5F0C"/>
    <w:rPr>
      <w:rFonts w:ascii="Consolas" w:hAnsi="Consolas"/>
      <w:szCs w:val="21"/>
    </w:rPr>
  </w:style>
  <w:style w:type="paragraph" w:customStyle="1" w:styleId="Khuhiu">
    <w:name w:val="Khẩu hiệu"/>
    <w:basedOn w:val="Normal"/>
    <w:link w:val="KtKhuhiu"/>
    <w:qFormat/>
    <w:rsid w:val="00A65F0C"/>
    <w:pPr>
      <w:spacing w:after="0"/>
      <w:jc w:val="center"/>
    </w:pPr>
    <w:rPr>
      <w:color w:val="FFFFFF" w:themeColor="background1"/>
    </w:rPr>
  </w:style>
  <w:style w:type="paragraph" w:customStyle="1" w:styleId="Dngach">
    <w:name w:val="Dòng Địa chỉ"/>
    <w:basedOn w:val="Normal"/>
    <w:link w:val="KtDngach"/>
    <w:semiHidden/>
    <w:qFormat/>
    <w:rsid w:val="00A65F0C"/>
    <w:pPr>
      <w:spacing w:after="0"/>
    </w:pPr>
  </w:style>
  <w:style w:type="character" w:customStyle="1" w:styleId="KtKhuhiu">
    <w:name w:val="Ký tự Khẩu hiệu"/>
    <w:basedOn w:val="DefaultParagraphFont"/>
    <w:link w:val="Khuhiu"/>
    <w:rsid w:val="00A65F0C"/>
    <w:rPr>
      <w:rFonts w:ascii="Comic Sans MS" w:hAnsi="Comic Sans MS"/>
      <w:color w:val="FFFFFF" w:themeColor="background1"/>
    </w:rPr>
  </w:style>
  <w:style w:type="character" w:customStyle="1" w:styleId="KtDngach">
    <w:name w:val="Ký tự Dòng Địa chỉ"/>
    <w:basedOn w:val="DefaultParagraphFont"/>
    <w:link w:val="Dngach"/>
    <w:semiHidden/>
    <w:rsid w:val="00A65F0C"/>
    <w:rPr>
      <w:rFonts w:ascii="Comic Sans MS" w:hAnsi="Comic Sans MS"/>
    </w:rPr>
  </w:style>
  <w:style w:type="character" w:styleId="Mention">
    <w:name w:val="Mention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A65F0C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A65F0C"/>
    <w:pPr>
      <w:numPr>
        <w:numId w:val="18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5F0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5F0C"/>
    <w:rPr>
      <w:rFonts w:ascii="Comic Sans MS" w:hAnsi="Comic Sans MS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65F0C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A65F0C"/>
    <w:rPr>
      <w:rFonts w:ascii="Comic Sans MS" w:hAnsi="Comic Sans M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5F0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5F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F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5F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5F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5F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5F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5F0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F0C"/>
    <w:pPr>
      <w:spacing w:before="240" w:after="0"/>
      <w:contextualSpacing w:val="0"/>
      <w:outlineLvl w:val="9"/>
    </w:pPr>
    <w:rPr>
      <w:b w:val="0"/>
      <w:sz w:val="32"/>
    </w:rPr>
  </w:style>
  <w:style w:type="character" w:styleId="SubtleReference">
    <w:name w:val="Subtle Reference"/>
    <w:basedOn w:val="DefaultParagraphFont"/>
    <w:uiPriority w:val="31"/>
    <w:semiHidden/>
    <w:qFormat/>
    <w:rsid w:val="00A65F0C"/>
    <w:rPr>
      <w:rFonts w:ascii="Comic Sans MS" w:hAnsi="Comic Sans MS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A65F0C"/>
    <w:rPr>
      <w:rFonts w:ascii="Comic Sans MS" w:hAnsi="Comic Sans MS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A65F0C"/>
  </w:style>
  <w:style w:type="character" w:styleId="BookTitle">
    <w:name w:val="Book Title"/>
    <w:basedOn w:val="DefaultParagraphFont"/>
    <w:uiPriority w:val="33"/>
    <w:semiHidden/>
    <w:unhideWhenUsed/>
    <w:qFormat/>
    <w:rsid w:val="00A65F0C"/>
    <w:rPr>
      <w:rFonts w:ascii="Comic Sans MS" w:hAnsi="Comic Sans MS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A65F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5F0C"/>
    <w:rPr>
      <w:rFonts w:ascii="Comic Sans MS" w:eastAsiaTheme="majorEastAsia" w:hAnsi="Comic Sans MS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A65F0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A65F0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65F0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65F0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65F0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65F0C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5F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5F0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5F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A65F0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5F0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5F0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5F0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5F0C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5F0C"/>
    <w:pPr>
      <w:ind w:left="720"/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A65F0C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65F0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5F0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5F0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5F0C"/>
    <w:pPr>
      <w:numPr>
        <w:numId w:val="12"/>
      </w:numPr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A65F0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65F0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5F0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5F0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5F0C"/>
    <w:pPr>
      <w:numPr>
        <w:numId w:val="8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5F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A65F0C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5F0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65F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65F0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5F0C"/>
    <w:rPr>
      <w:rFonts w:ascii="Comic Sans MS" w:hAnsi="Comic Sans MS"/>
      <w:i/>
      <w:iCs/>
    </w:rPr>
  </w:style>
  <w:style w:type="character" w:styleId="Emphasis">
    <w:name w:val="Emphasis"/>
    <w:basedOn w:val="DefaultParagraphFont"/>
    <w:uiPriority w:val="20"/>
    <w:semiHidden/>
    <w:unhideWhenUsed/>
    <w:qFormat/>
    <w:rsid w:val="00A65F0C"/>
    <w:rPr>
      <w:rFonts w:ascii="Comic Sans MS" w:hAnsi="Comic Sans MS"/>
      <w:i/>
      <w:iCs/>
    </w:rPr>
  </w:style>
  <w:style w:type="table" w:styleId="ColorfulList">
    <w:name w:val="Colorful List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A65F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5F0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5F0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A65F0C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0C"/>
    <w:rPr>
      <w:rFonts w:ascii="Comic Sans MS" w:eastAsiaTheme="majorEastAsia" w:hAnsi="Comic Sans MS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0C"/>
    <w:rPr>
      <w:rFonts w:ascii="Comic Sans MS" w:eastAsiaTheme="majorEastAsia" w:hAnsi="Comic Sans MS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0C"/>
    <w:rPr>
      <w:rFonts w:ascii="Comic Sans MS" w:eastAsiaTheme="majorEastAsia" w:hAnsi="Comic Sans MS" w:cstheme="majorBidi"/>
      <w:i/>
      <w:iCs/>
      <w:color w:val="1C515A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A65F0C"/>
    <w:pPr>
      <w:numPr>
        <w:numId w:val="19"/>
      </w:numPr>
    </w:pPr>
  </w:style>
  <w:style w:type="table" w:styleId="PlainTable1">
    <w:name w:val="Plain Table 1"/>
    <w:basedOn w:val="TableNormal"/>
    <w:uiPriority w:val="41"/>
    <w:rsid w:val="00A65F0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5F0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5F0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A65F0C"/>
    <w:pPr>
      <w:spacing w:after="0"/>
    </w:pPr>
    <w:rPr>
      <w:rFonts w:ascii="Comic Sans MS" w:hAnsi="Comic Sans MS"/>
    </w:rPr>
  </w:style>
  <w:style w:type="paragraph" w:styleId="NormalWeb">
    <w:name w:val="Normal (Web)"/>
    <w:basedOn w:val="Normal"/>
    <w:uiPriority w:val="99"/>
    <w:semiHidden/>
    <w:rsid w:val="00A65F0C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rsid w:val="00A65F0C"/>
    <w:rPr>
      <w:rFonts w:ascii="Comic Sans MS" w:hAnsi="Comic Sans MS"/>
      <w:u w:val="dotted"/>
    </w:rPr>
  </w:style>
  <w:style w:type="character" w:styleId="UnresolvedMention">
    <w:name w:val="Unresolved Mention"/>
    <w:basedOn w:val="DefaultParagraphFont"/>
    <w:uiPriority w:val="99"/>
    <w:semiHidden/>
    <w:rsid w:val="00A65F0C"/>
    <w:rPr>
      <w:rFonts w:ascii="Comic Sans MS" w:hAnsi="Comic Sans MS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A6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5F0C"/>
    <w:rPr>
      <w:rFonts w:ascii="Comic Sans MS" w:hAnsi="Comic Sans M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5F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5F0C"/>
    <w:rPr>
      <w:rFonts w:ascii="Comic Sans MS" w:hAnsi="Comic Sans M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5F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5F0C"/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5F0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5F0C"/>
    <w:rPr>
      <w:rFonts w:ascii="Comic Sans MS" w:hAnsi="Comic Sans M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5F0C"/>
    <w:rPr>
      <w:rFonts w:ascii="Comic Sans MS" w:hAnsi="Comic Sans M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5F0C"/>
    <w:rPr>
      <w:rFonts w:ascii="Comic Sans MS" w:hAnsi="Comic Sans MS"/>
    </w:rPr>
  </w:style>
  <w:style w:type="paragraph" w:styleId="NormalIndent">
    <w:name w:val="Normal Indent"/>
    <w:basedOn w:val="Normal"/>
    <w:uiPriority w:val="99"/>
    <w:semiHidden/>
    <w:unhideWhenUsed/>
    <w:rsid w:val="00A65F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5F0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5F0C"/>
    <w:rPr>
      <w:rFonts w:ascii="Comic Sans MS" w:hAnsi="Comic Sans MS"/>
    </w:rPr>
  </w:style>
  <w:style w:type="table" w:styleId="TableContemporary">
    <w:name w:val="Table Contemporary"/>
    <w:basedOn w:val="TableNormal"/>
    <w:uiPriority w:val="99"/>
    <w:semiHidden/>
    <w:unhideWhenUsed/>
    <w:rsid w:val="00A65F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5F0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2">
    <w:name w:val="List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5F0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5F0C"/>
    <w:rPr>
      <w:rFonts w:ascii="Comic Sans MS" w:hAnsi="Comic Sans MS"/>
    </w:rPr>
  </w:style>
  <w:style w:type="table" w:styleId="TableColumns1">
    <w:name w:val="Table Columns 1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5F0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5F0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imple1">
    <w:name w:val="Table Simple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5F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5F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65F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65F0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5F0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5F0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5F0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5F0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5F0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5F0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5F0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5F0C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5F0C"/>
    <w:rPr>
      <w:rFonts w:eastAsiaTheme="majorEastAsia" w:cstheme="majorBidi"/>
      <w:b/>
      <w:bCs/>
    </w:rPr>
  </w:style>
  <w:style w:type="table" w:styleId="TableGrid">
    <w:name w:val="Table Grid"/>
    <w:basedOn w:val="TableNormal"/>
    <w:uiPriority w:val="39"/>
    <w:rsid w:val="00A65F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5F0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5F0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5F0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5F0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3">
    <w:name w:val="Grid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F0C"/>
    <w:rPr>
      <w:rFonts w:ascii="Comic Sans MS" w:hAnsi="Comic Sans MS"/>
    </w:rPr>
  </w:style>
  <w:style w:type="table" w:styleId="Table3Deffects1">
    <w:name w:val="Table 3D effects 1"/>
    <w:basedOn w:val="TableNormal"/>
    <w:uiPriority w:val="99"/>
    <w:semiHidden/>
    <w:unhideWhenUsed/>
    <w:rsid w:val="00A65F0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5F0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5F0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5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A65F0C"/>
    <w:rPr>
      <w:rFonts w:ascii="Comic Sans MS" w:hAnsi="Comic Sans MS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A65F0C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.duong\AppData\Roaming\Microsoft\Templates\Ti&#234;u%20&#273;&#7873;%20th&#432;%20h&#7885;a%20ti&#7871;t%20ch&#250;%20chim%20ho&#7841;t%20h&#236;n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60BA4599E54F2EAE00FA6060FD8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1D86-DECD-477D-99C3-2884C7B632DC}"/>
      </w:docPartPr>
      <w:docPartBody>
        <w:p w:rsidR="001A3DEC" w:rsidRDefault="00000000">
          <w:pPr>
            <w:pStyle w:val="2B60BA4599E54F2EAE00FA6060FD8E68"/>
          </w:pPr>
          <w:r w:rsidRPr="00A65F0C">
            <w:rPr>
              <w:lang w:bidi="vi-VN"/>
            </w:rPr>
            <w:t>Tên Người nhận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4"/>
    <w:rsid w:val="001A3DEC"/>
    <w:rsid w:val="0029426E"/>
    <w:rsid w:val="005736FB"/>
    <w:rsid w:val="00984571"/>
    <w:rsid w:val="00E20F84"/>
    <w:rsid w:val="00E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0BA4599E54F2EAE00FA6060FD8E68">
    <w:name w:val="2B60BA4599E54F2EAE00FA6060FD8E68"/>
  </w:style>
  <w:style w:type="character" w:styleId="PlaceholderText">
    <w:name w:val="Placeholder Text"/>
    <w:basedOn w:val="DefaultParagraphFont"/>
    <w:uiPriority w:val="99"/>
    <w:semiHidden/>
    <w:rPr>
      <w:rFonts w:ascii="Comic Sans MS" w:hAnsi="Comic Sans MS"/>
      <w:color w:val="3A3A3A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Tác Giả: Thạch Quỳ
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75333-BF80-499B-B285-0A0EF8B85BC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Tiêu đề thư họa tiết chú chim hoạt hình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Duong Thuc Son</dc:creator>
  <cp:keywords/>
  <dc:description/>
  <cp:lastModifiedBy>Duong Thuc Son</cp:lastModifiedBy>
  <cp:revision>2</cp:revision>
  <dcterms:created xsi:type="dcterms:W3CDTF">2025-05-15T03:07:00Z</dcterms:created>
  <dcterms:modified xsi:type="dcterms:W3CDTF">2025-05-15T03:07:00Z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